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7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B232FA" w:rsidP="001C5100">
      <w:pPr>
        <w:rPr>
          <w:b/>
        </w:rPr>
      </w:pPr>
      <w:r w:rsidRPr="00B232FA">
        <w:fldChar w:fldCharType="begin"/>
      </w:r>
      <w:r w:rsidR="001C5100">
        <w:instrText xml:space="preserve"> TOC \o "1-3" \h \z \t "AxureHeading1,1,AxureHeading2,2,AxureHeading3,3,AxureHeading4,4" </w:instrText>
      </w:r>
      <w:r w:rsidRPr="00B232FA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</w:p>
    <w:p w:rsidR="00B232FA" w:rsidRDefault="00B232FA">
      <w:pPr>
        <w:sectPr w:rsidR="00B232FA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B232FA" w:rsidRDefault="0060567B">
      <w:pPr>
        <w:pStyle w:val="AxureHeading1"/>
        <w:keepNext/>
      </w:pPr>
      <w:r>
        <w:lastRenderedPageBreak/>
        <w:t>Pages</w:t>
      </w:r>
    </w:p>
    <w:p w:rsidR="00B232FA" w:rsidRDefault="0060567B">
      <w:pPr>
        <w:pStyle w:val="AxureHeading2"/>
        <w:keepNext/>
      </w:pPr>
      <w:r>
        <w:t>Page Tree</w:t>
      </w:r>
    </w:p>
    <w:p w:rsidR="00B232FA" w:rsidRDefault="0060567B">
      <w:r>
        <w:t>前端</w:t>
      </w:r>
      <w:r>
        <w:t>-</w:t>
      </w:r>
      <w:r>
        <w:t>病人</w:t>
      </w:r>
      <w:r>
        <w:br/>
      </w:r>
      <w:r>
        <w:tab/>
        <w:t>Home</w:t>
      </w:r>
      <w:r>
        <w:br/>
      </w:r>
      <w:r>
        <w:tab/>
      </w:r>
      <w:r>
        <w:tab/>
        <w:t>Login Page</w:t>
      </w:r>
      <w:r>
        <w:br/>
      </w:r>
      <w:r>
        <w:tab/>
      </w:r>
      <w:r>
        <w:tab/>
        <w:t>Homepage</w:t>
      </w:r>
      <w:r>
        <w:br/>
      </w:r>
      <w:r>
        <w:tab/>
      </w:r>
      <w:r>
        <w:tab/>
      </w:r>
      <w:r>
        <w:tab/>
      </w:r>
      <w:r>
        <w:t>餐后</w:t>
      </w:r>
      <w:r>
        <w:br/>
      </w:r>
      <w:r>
        <w:tab/>
      </w:r>
      <w:r>
        <w:tab/>
      </w:r>
      <w:r>
        <w:tab/>
      </w:r>
      <w:r>
        <w:t>餐前</w:t>
      </w:r>
      <w:r>
        <w:br/>
      </w:r>
      <w:r>
        <w:tab/>
      </w:r>
      <w:r>
        <w:tab/>
      </w:r>
      <w:r>
        <w:tab/>
      </w:r>
      <w:r>
        <w:t>补录</w:t>
      </w:r>
      <w:r>
        <w:br/>
      </w:r>
      <w:r>
        <w:tab/>
      </w:r>
      <w:r>
        <w:tab/>
      </w:r>
      <w:r>
        <w:tab/>
      </w:r>
      <w:r>
        <w:tab/>
      </w:r>
      <w:r>
        <w:t>具体日期血糖</w:t>
      </w:r>
      <w:r>
        <w:br/>
      </w:r>
      <w:r>
        <w:tab/>
      </w:r>
      <w:r>
        <w:tab/>
        <w:t>Page 3</w:t>
      </w:r>
      <w:r>
        <w:br/>
      </w:r>
      <w:r>
        <w:t>前端</w:t>
      </w:r>
      <w:r>
        <w:t>-</w:t>
      </w:r>
      <w:r>
        <w:t>医生</w:t>
      </w:r>
      <w:r>
        <w:br/>
      </w:r>
      <w:r>
        <w:t>后端</w:t>
      </w:r>
      <w:r>
        <w:t>-</w:t>
      </w:r>
      <w:r>
        <w:t>数据库</w:t>
      </w:r>
      <w:r>
        <w:br/>
      </w:r>
      <w:r>
        <w:t>后端</w:t>
      </w:r>
      <w:r>
        <w:t>-</w:t>
      </w:r>
      <w:r>
        <w:t>护士</w:t>
      </w:r>
    </w:p>
    <w:p w:rsidR="00B232FA" w:rsidRDefault="0060567B">
      <w:pPr>
        <w:pStyle w:val="AxureHeading2"/>
        <w:keepNext/>
      </w:pPr>
      <w:r>
        <w:br w:type="page"/>
      </w:r>
      <w:r>
        <w:lastRenderedPageBreak/>
        <w:t>Home</w:t>
      </w:r>
    </w:p>
    <w:p w:rsidR="00B232FA" w:rsidRDefault="0060567B">
      <w:pPr>
        <w:pStyle w:val="AxureHeading3"/>
        <w:keepNext/>
      </w:pPr>
      <w:r>
        <w:t>User Interface</w:t>
      </w:r>
    </w:p>
    <w:p w:rsidR="00B232FA" w:rsidRDefault="0060567B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433387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A" w:rsidRDefault="0060567B">
      <w:pPr>
        <w:pStyle w:val="AxureHeading2"/>
        <w:keepNext/>
      </w:pPr>
      <w:r>
        <w:br w:type="page"/>
      </w:r>
      <w:r>
        <w:lastRenderedPageBreak/>
        <w:t>Login Page</w:t>
      </w:r>
    </w:p>
    <w:p w:rsidR="00B232FA" w:rsidRDefault="0060567B">
      <w:pPr>
        <w:pStyle w:val="AxureHeading3"/>
        <w:keepNext/>
      </w:pPr>
      <w:r>
        <w:t>User Interface</w:t>
      </w:r>
    </w:p>
    <w:p w:rsidR="00B232FA" w:rsidRDefault="0060567B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330517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A" w:rsidRDefault="0060567B">
      <w:pPr>
        <w:pStyle w:val="AxureHeading2"/>
        <w:keepNext/>
      </w:pPr>
      <w:r>
        <w:br w:type="page"/>
      </w:r>
      <w:r>
        <w:lastRenderedPageBreak/>
        <w:t>Homepage</w:t>
      </w:r>
    </w:p>
    <w:p w:rsidR="00B232FA" w:rsidRDefault="0060567B">
      <w:pPr>
        <w:pStyle w:val="AxureHeading3"/>
        <w:keepNext/>
      </w:pPr>
      <w:r>
        <w:t>User Interface</w:t>
      </w:r>
    </w:p>
    <w:p w:rsidR="00B232FA" w:rsidRDefault="0060567B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3971925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A" w:rsidRDefault="0060567B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/>
      </w:tblPr>
      <w:tblGrid>
        <w:gridCol w:w="829"/>
        <w:gridCol w:w="1264"/>
        <w:gridCol w:w="3424"/>
        <w:gridCol w:w="1584"/>
      </w:tblGrid>
      <w:tr w:rsidR="00B232FA" w:rsidTr="00B232FA">
        <w:trPr>
          <w:cnfStyle w:val="100000000000"/>
        </w:trPr>
        <w:tc>
          <w:tcPr>
            <w:tcW w:w="0" w:type="auto"/>
          </w:tcPr>
          <w:p w:rsidR="00B232FA" w:rsidRDefault="0060567B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B232FA" w:rsidRDefault="0060567B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B232FA" w:rsidRDefault="0060567B">
            <w:pPr>
              <w:pStyle w:val="AxureTableHeaderText"/>
            </w:pPr>
            <w:r>
              <w:t>Interactions</w:t>
            </w:r>
          </w:p>
        </w:tc>
        <w:tc>
          <w:tcPr>
            <w:tcW w:w="0" w:type="auto"/>
          </w:tcPr>
          <w:p w:rsidR="00B232FA" w:rsidRDefault="0060567B">
            <w:pPr>
              <w:pStyle w:val="AxureTableHeaderText"/>
            </w:pPr>
            <w:r>
              <w:t>Note</w:t>
            </w:r>
          </w:p>
        </w:tc>
      </w:tr>
      <w:tr w:rsidR="00B232FA" w:rsidTr="00B232FA"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补录按键</w:t>
            </w:r>
          </w:p>
        </w:tc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</w:t>
            </w:r>
            <w:r>
              <w:t>补录</w:t>
            </w:r>
            <w:r>
              <w:t xml:space="preserve"> in Current Window</w:t>
            </w:r>
          </w:p>
        </w:tc>
        <w:tc>
          <w:tcPr>
            <w:tcW w:w="0" w:type="auto"/>
          </w:tcPr>
          <w:p w:rsidR="00B232FA" w:rsidRDefault="00B232FA">
            <w:pPr>
              <w:pStyle w:val="AxureTableNormalText"/>
            </w:pPr>
          </w:p>
        </w:tc>
      </w:tr>
      <w:tr w:rsidR="00B232FA" w:rsidTr="00B232FA">
        <w:trPr>
          <w:cnfStyle w:val="000000010000"/>
        </w:trPr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添加餐前血糖值</w:t>
            </w:r>
          </w:p>
        </w:tc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</w:t>
            </w:r>
            <w:r>
              <w:t>餐前</w:t>
            </w:r>
            <w:r>
              <w:t xml:space="preserve"> in Current Window</w:t>
            </w:r>
          </w:p>
        </w:tc>
        <w:tc>
          <w:tcPr>
            <w:tcW w:w="0" w:type="auto"/>
          </w:tcPr>
          <w:p w:rsidR="00B232FA" w:rsidRDefault="00B232FA">
            <w:pPr>
              <w:pStyle w:val="AxureTableNormalText"/>
            </w:pPr>
          </w:p>
        </w:tc>
      </w:tr>
      <w:tr w:rsidR="00B232FA" w:rsidTr="00B232FA"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添加餐后血糖值</w:t>
            </w:r>
          </w:p>
        </w:tc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</w:t>
            </w:r>
            <w:r>
              <w:t>餐后</w:t>
            </w:r>
            <w:r>
              <w:t xml:space="preserve"> in Current Window</w:t>
            </w:r>
          </w:p>
        </w:tc>
        <w:tc>
          <w:tcPr>
            <w:tcW w:w="0" w:type="auto"/>
          </w:tcPr>
          <w:p w:rsidR="00B232FA" w:rsidRDefault="00B232FA">
            <w:pPr>
              <w:pStyle w:val="AxureTableNormalText"/>
            </w:pPr>
          </w:p>
        </w:tc>
      </w:tr>
      <w:tr w:rsidR="00B232FA" w:rsidTr="00B232FA">
        <w:trPr>
          <w:cnfStyle w:val="000000010000"/>
        </w:trPr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条件输入</w:t>
            </w:r>
          </w:p>
        </w:tc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OnSelectionChange:</w:t>
            </w:r>
            <w:r>
              <w:br/>
              <w:t xml:space="preserve">  Case 1</w:t>
            </w:r>
            <w:r>
              <w:br/>
              <w:t xml:space="preserve"> (If selected option of This equals "</w:t>
            </w:r>
            <w:r>
              <w:t>早晨</w:t>
            </w:r>
            <w:r>
              <w:t>"):</w:t>
            </w:r>
            <w:r>
              <w:br/>
              <w:t xml:space="preserve">    Set </w:t>
            </w:r>
            <w:r>
              <w:t>时间段前</w:t>
            </w:r>
            <w:r>
              <w:t xml:space="preserve"> to State1,</w:t>
            </w:r>
            <w:r>
              <w:br/>
            </w:r>
            <w:r>
              <w:t>时间段后</w:t>
            </w:r>
            <w:r>
              <w:t xml:space="preserve"> to State1</w:t>
            </w:r>
            <w:r>
              <w:br/>
              <w:t xml:space="preserve">  Case 2</w:t>
            </w:r>
            <w:r>
              <w:br/>
              <w:t xml:space="preserve"> (Else If selected option of This equals "</w:t>
            </w:r>
            <w:r>
              <w:t>中午</w:t>
            </w:r>
            <w:r>
              <w:t>"):</w:t>
            </w:r>
            <w:r>
              <w:br/>
              <w:t xml:space="preserve">    Set </w:t>
            </w:r>
            <w:r>
              <w:t>时间段前</w:t>
            </w:r>
            <w:r>
              <w:t xml:space="preserve"> to State2,</w:t>
            </w:r>
            <w:r>
              <w:br/>
            </w:r>
            <w:r>
              <w:t>时间段后</w:t>
            </w:r>
            <w:r>
              <w:t xml:space="preserve"> to State2</w:t>
            </w:r>
            <w:r>
              <w:br/>
              <w:t xml:space="preserve">  Case 3</w:t>
            </w:r>
            <w:r>
              <w:br/>
              <w:t xml:space="preserve"> (Else If selected option of This equals "</w:t>
            </w:r>
            <w:r>
              <w:t>晚上</w:t>
            </w:r>
            <w:r>
              <w:t>"):</w:t>
            </w:r>
            <w:r>
              <w:br/>
              <w:t xml:space="preserve">    Set </w:t>
            </w:r>
            <w:r>
              <w:t>时间段前</w:t>
            </w:r>
            <w:r>
              <w:t xml:space="preserve"> to State3,</w:t>
            </w:r>
            <w:r>
              <w:br/>
            </w:r>
            <w:r>
              <w:t>时间段后</w:t>
            </w:r>
            <w:r>
              <w:t xml:space="preserve"> to State3</w:t>
            </w:r>
          </w:p>
        </w:tc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根据系统时间来判断</w:t>
            </w:r>
          </w:p>
        </w:tc>
      </w:tr>
    </w:tbl>
    <w:p w:rsidR="00B232FA" w:rsidRDefault="0060567B">
      <w:pPr>
        <w:pStyle w:val="AxureHeading3"/>
        <w:keepNext/>
      </w:pPr>
      <w:r>
        <w:lastRenderedPageBreak/>
        <w:t>时间段前</w:t>
      </w:r>
    </w:p>
    <w:p w:rsidR="00B232FA" w:rsidRDefault="0060567B">
      <w:pPr>
        <w:pStyle w:val="AxureHeading4"/>
        <w:keepNext/>
      </w:pPr>
      <w:r>
        <w:t>State1</w:t>
      </w:r>
    </w:p>
    <w:p w:rsidR="00B232FA" w:rsidRDefault="0060567B">
      <w:pPr>
        <w:pStyle w:val="AxureHeading4"/>
        <w:keepNext/>
      </w:pPr>
      <w:r>
        <w:t>User Interface</w:t>
      </w:r>
    </w:p>
    <w:p w:rsidR="00B232FA" w:rsidRDefault="0060567B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762000" cy="28575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A" w:rsidRDefault="0060567B">
      <w:pPr>
        <w:pStyle w:val="AxureHeading4"/>
        <w:keepNext/>
      </w:pPr>
      <w:r>
        <w:t>State2</w:t>
      </w:r>
    </w:p>
    <w:p w:rsidR="00B232FA" w:rsidRDefault="0060567B">
      <w:pPr>
        <w:pStyle w:val="AxureHeading4"/>
        <w:keepNext/>
      </w:pPr>
      <w:r>
        <w:t>Us</w:t>
      </w:r>
      <w:r>
        <w:t>er Interface</w:t>
      </w:r>
    </w:p>
    <w:p w:rsidR="00B232FA" w:rsidRDefault="0060567B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762000" cy="28575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A" w:rsidRDefault="0060567B">
      <w:pPr>
        <w:pStyle w:val="AxureHeading4"/>
        <w:keepNext/>
      </w:pPr>
      <w:r>
        <w:t>State3</w:t>
      </w:r>
    </w:p>
    <w:p w:rsidR="00B232FA" w:rsidRDefault="0060567B">
      <w:pPr>
        <w:pStyle w:val="AxureHeading4"/>
        <w:keepNext/>
      </w:pPr>
      <w:r>
        <w:t>User Interface</w:t>
      </w:r>
    </w:p>
    <w:p w:rsidR="00B232FA" w:rsidRDefault="0060567B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762000" cy="28575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A" w:rsidRDefault="0060567B">
      <w:pPr>
        <w:pStyle w:val="AxureHeading3"/>
        <w:keepNext/>
      </w:pPr>
      <w:r>
        <w:t>时间段后</w:t>
      </w:r>
    </w:p>
    <w:p w:rsidR="00B232FA" w:rsidRDefault="0060567B">
      <w:pPr>
        <w:pStyle w:val="AxureHeading4"/>
        <w:keepNext/>
      </w:pPr>
      <w:r>
        <w:t>State1</w:t>
      </w:r>
    </w:p>
    <w:p w:rsidR="00B232FA" w:rsidRDefault="0060567B">
      <w:pPr>
        <w:pStyle w:val="AxureHeading4"/>
        <w:keepNext/>
      </w:pPr>
      <w:r>
        <w:t>User Interface</w:t>
      </w:r>
    </w:p>
    <w:p w:rsidR="00B232FA" w:rsidRDefault="0060567B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762000" cy="28575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A" w:rsidRDefault="0060567B">
      <w:pPr>
        <w:pStyle w:val="AxureHeading4"/>
        <w:keepNext/>
      </w:pPr>
      <w:r>
        <w:t>State2</w:t>
      </w:r>
    </w:p>
    <w:p w:rsidR="00B232FA" w:rsidRDefault="0060567B">
      <w:pPr>
        <w:pStyle w:val="AxureHeading4"/>
        <w:keepNext/>
      </w:pPr>
      <w:r>
        <w:t>User Interface</w:t>
      </w:r>
    </w:p>
    <w:p w:rsidR="00B232FA" w:rsidRDefault="0060567B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762000" cy="285750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A" w:rsidRDefault="0060567B">
      <w:pPr>
        <w:pStyle w:val="AxureHeading4"/>
        <w:keepNext/>
      </w:pPr>
      <w:r>
        <w:t>State3</w:t>
      </w:r>
    </w:p>
    <w:p w:rsidR="00B232FA" w:rsidRDefault="0060567B">
      <w:pPr>
        <w:pStyle w:val="AxureHeading4"/>
        <w:keepNext/>
      </w:pPr>
      <w:r>
        <w:t>User Interface</w:t>
      </w:r>
    </w:p>
    <w:p w:rsidR="00B232FA" w:rsidRDefault="0060567B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762000" cy="285750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A" w:rsidRDefault="0060567B">
      <w:pPr>
        <w:pStyle w:val="AxureHeading2"/>
        <w:keepNext/>
      </w:pPr>
      <w:r>
        <w:br w:type="page"/>
      </w:r>
      <w:r>
        <w:lastRenderedPageBreak/>
        <w:t>餐后</w:t>
      </w:r>
    </w:p>
    <w:p w:rsidR="00B232FA" w:rsidRDefault="0060567B">
      <w:pPr>
        <w:pStyle w:val="AxureHeading3"/>
        <w:keepNext/>
      </w:pPr>
      <w:r>
        <w:t>User Interface</w:t>
      </w:r>
    </w:p>
    <w:p w:rsidR="00B232FA" w:rsidRDefault="0060567B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010275" cy="3829050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A" w:rsidRDefault="0060567B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/>
      </w:tblPr>
      <w:tblGrid>
        <w:gridCol w:w="829"/>
        <w:gridCol w:w="784"/>
        <w:gridCol w:w="3424"/>
        <w:gridCol w:w="1584"/>
      </w:tblGrid>
      <w:tr w:rsidR="00B232FA" w:rsidTr="00B232FA">
        <w:trPr>
          <w:cnfStyle w:val="100000000000"/>
        </w:trPr>
        <w:tc>
          <w:tcPr>
            <w:tcW w:w="0" w:type="auto"/>
          </w:tcPr>
          <w:p w:rsidR="00B232FA" w:rsidRDefault="0060567B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B232FA" w:rsidRDefault="0060567B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B232FA" w:rsidRDefault="0060567B">
            <w:pPr>
              <w:pStyle w:val="AxureTableHeaderText"/>
            </w:pPr>
            <w:r>
              <w:t>Interactions</w:t>
            </w:r>
          </w:p>
        </w:tc>
        <w:tc>
          <w:tcPr>
            <w:tcW w:w="0" w:type="auto"/>
          </w:tcPr>
          <w:p w:rsidR="00B232FA" w:rsidRDefault="0060567B">
            <w:pPr>
              <w:pStyle w:val="AxureTableHeaderText"/>
            </w:pPr>
            <w:r>
              <w:t>Note</w:t>
            </w:r>
          </w:p>
        </w:tc>
      </w:tr>
      <w:tr w:rsidR="00B232FA" w:rsidTr="00B232FA"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返回</w:t>
            </w:r>
          </w:p>
        </w:tc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Parent Window</w:t>
            </w:r>
          </w:p>
        </w:tc>
        <w:tc>
          <w:tcPr>
            <w:tcW w:w="0" w:type="auto"/>
          </w:tcPr>
          <w:p w:rsidR="00B232FA" w:rsidRDefault="00B232FA">
            <w:pPr>
              <w:pStyle w:val="AxureTableNormalText"/>
            </w:pPr>
          </w:p>
        </w:tc>
      </w:tr>
      <w:tr w:rsidR="00B232FA" w:rsidTr="00B232FA">
        <w:trPr>
          <w:cnfStyle w:val="000000010000"/>
        </w:trPr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条件输入</w:t>
            </w:r>
          </w:p>
        </w:tc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OnSelectionChange:</w:t>
            </w:r>
            <w:r>
              <w:br/>
              <w:t xml:space="preserve">  Case 1</w:t>
            </w:r>
            <w:r>
              <w:br/>
              <w:t xml:space="preserve"> (If selected option of This equals "</w:t>
            </w:r>
            <w:r>
              <w:t>早晨</w:t>
            </w:r>
            <w:r>
              <w:t>"):</w:t>
            </w:r>
            <w:r>
              <w:br/>
              <w:t xml:space="preserve">    Set </w:t>
            </w:r>
            <w:r>
              <w:t>餐后时间段</w:t>
            </w:r>
            <w:r>
              <w:t xml:space="preserve"> to State1</w:t>
            </w:r>
            <w:r>
              <w:br/>
              <w:t xml:space="preserve">  Case 2</w:t>
            </w:r>
            <w:r>
              <w:br/>
              <w:t xml:space="preserve"> (Else If selected option of This equals "</w:t>
            </w:r>
            <w:r>
              <w:t>中午</w:t>
            </w:r>
            <w:r>
              <w:t>"):</w:t>
            </w:r>
            <w:r>
              <w:br/>
              <w:t xml:space="preserve">    Set </w:t>
            </w:r>
            <w:r>
              <w:t>餐后时间段</w:t>
            </w:r>
            <w:r>
              <w:t xml:space="preserve"> to State2</w:t>
            </w:r>
            <w:r>
              <w:br/>
              <w:t xml:space="preserve">  Case 3</w:t>
            </w:r>
            <w:r>
              <w:br/>
              <w:t xml:space="preserve"> (Else If selected option of This equals "</w:t>
            </w:r>
            <w:r>
              <w:t>晚上</w:t>
            </w:r>
            <w:r>
              <w:t>"):</w:t>
            </w:r>
            <w:r>
              <w:br/>
              <w:t xml:space="preserve">    Set </w:t>
            </w:r>
            <w:r>
              <w:t>餐后时间段</w:t>
            </w:r>
            <w:r>
              <w:t xml:space="preserve"> to State3</w:t>
            </w:r>
          </w:p>
        </w:tc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根据系统时间来判断</w:t>
            </w:r>
          </w:p>
        </w:tc>
      </w:tr>
    </w:tbl>
    <w:p w:rsidR="00B232FA" w:rsidRDefault="0060567B">
      <w:pPr>
        <w:pStyle w:val="AxureHeading3"/>
        <w:keepNext/>
      </w:pPr>
      <w:r>
        <w:t>餐后时间段</w:t>
      </w:r>
    </w:p>
    <w:p w:rsidR="00B232FA" w:rsidRDefault="0060567B">
      <w:pPr>
        <w:pStyle w:val="AxureHeading4"/>
        <w:keepNext/>
      </w:pPr>
      <w:r>
        <w:t>State1</w:t>
      </w:r>
    </w:p>
    <w:p w:rsidR="00B232FA" w:rsidRDefault="0060567B">
      <w:pPr>
        <w:pStyle w:val="AxureHeading4"/>
        <w:keepNext/>
      </w:pPr>
      <w:r>
        <w:t>User Interface</w:t>
      </w:r>
    </w:p>
    <w:p w:rsidR="00B232FA" w:rsidRDefault="0060567B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952500" cy="285750"/>
            <wp:effectExtent l="0" t="0" r="0" b="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A" w:rsidRDefault="0060567B">
      <w:pPr>
        <w:pStyle w:val="AxureHeading4"/>
        <w:keepNext/>
      </w:pPr>
      <w:r>
        <w:lastRenderedPageBreak/>
        <w:t>State2</w:t>
      </w:r>
    </w:p>
    <w:p w:rsidR="00B232FA" w:rsidRDefault="0060567B">
      <w:pPr>
        <w:pStyle w:val="AxureHeading4"/>
        <w:keepNext/>
      </w:pPr>
      <w:r>
        <w:t>User Interface</w:t>
      </w:r>
    </w:p>
    <w:p w:rsidR="00B232FA" w:rsidRDefault="0060567B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952500" cy="285750"/>
            <wp:effectExtent l="0" t="0" r="0" b="0"/>
            <wp:docPr id="1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A" w:rsidRDefault="0060567B">
      <w:pPr>
        <w:pStyle w:val="AxureHeading4"/>
        <w:keepNext/>
      </w:pPr>
      <w:r>
        <w:t>State3</w:t>
      </w:r>
    </w:p>
    <w:p w:rsidR="00B232FA" w:rsidRDefault="0060567B">
      <w:pPr>
        <w:pStyle w:val="AxureHeading4"/>
        <w:keepNext/>
      </w:pPr>
      <w:r>
        <w:t>User Interface</w:t>
      </w:r>
    </w:p>
    <w:p w:rsidR="00B232FA" w:rsidRDefault="0060567B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952500" cy="285750"/>
            <wp:effectExtent l="0" t="0" r="0" b="0"/>
            <wp:docPr id="13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A" w:rsidRDefault="0060567B">
      <w:pPr>
        <w:pStyle w:val="AxureHeading2"/>
        <w:keepNext/>
      </w:pPr>
      <w:r>
        <w:br w:type="page"/>
      </w:r>
      <w:r>
        <w:lastRenderedPageBreak/>
        <w:t>餐前</w:t>
      </w:r>
    </w:p>
    <w:p w:rsidR="00B232FA" w:rsidRDefault="0060567B">
      <w:pPr>
        <w:pStyle w:val="AxureHeading3"/>
        <w:keepNext/>
      </w:pPr>
      <w:r>
        <w:t>User Interface</w:t>
      </w:r>
    </w:p>
    <w:p w:rsidR="00B232FA" w:rsidRDefault="0060567B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010275" cy="5143500"/>
            <wp:effectExtent l="0" t="0" r="0" b="0"/>
            <wp:docPr id="14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A" w:rsidRDefault="0060567B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/>
      </w:tblPr>
      <w:tblGrid>
        <w:gridCol w:w="829"/>
        <w:gridCol w:w="784"/>
        <w:gridCol w:w="3424"/>
        <w:gridCol w:w="1584"/>
      </w:tblGrid>
      <w:tr w:rsidR="00B232FA" w:rsidTr="00B232FA">
        <w:trPr>
          <w:cnfStyle w:val="100000000000"/>
        </w:trPr>
        <w:tc>
          <w:tcPr>
            <w:tcW w:w="0" w:type="auto"/>
          </w:tcPr>
          <w:p w:rsidR="00B232FA" w:rsidRDefault="0060567B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B232FA" w:rsidRDefault="0060567B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B232FA" w:rsidRDefault="0060567B">
            <w:pPr>
              <w:pStyle w:val="AxureTableHeaderText"/>
            </w:pPr>
            <w:r>
              <w:t>Interactions</w:t>
            </w:r>
          </w:p>
        </w:tc>
        <w:tc>
          <w:tcPr>
            <w:tcW w:w="0" w:type="auto"/>
          </w:tcPr>
          <w:p w:rsidR="00B232FA" w:rsidRDefault="0060567B">
            <w:pPr>
              <w:pStyle w:val="AxureTableHeaderText"/>
            </w:pPr>
            <w:r>
              <w:t>Note</w:t>
            </w:r>
          </w:p>
        </w:tc>
      </w:tr>
      <w:tr w:rsidR="00B232FA" w:rsidTr="00B232FA"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返回</w:t>
            </w:r>
          </w:p>
        </w:tc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Parent Window</w:t>
            </w:r>
          </w:p>
        </w:tc>
        <w:tc>
          <w:tcPr>
            <w:tcW w:w="0" w:type="auto"/>
          </w:tcPr>
          <w:p w:rsidR="00B232FA" w:rsidRDefault="00B232FA">
            <w:pPr>
              <w:pStyle w:val="AxureTableNormalText"/>
            </w:pPr>
          </w:p>
        </w:tc>
      </w:tr>
      <w:tr w:rsidR="00B232FA" w:rsidTr="00B232FA">
        <w:trPr>
          <w:cnfStyle w:val="000000010000"/>
        </w:trPr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条件输入</w:t>
            </w:r>
          </w:p>
        </w:tc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OnSelectionChange:</w:t>
            </w:r>
            <w:r>
              <w:br/>
              <w:t xml:space="preserve">  Case 1</w:t>
            </w:r>
            <w:r>
              <w:br/>
            </w:r>
            <w:r>
              <w:t xml:space="preserve"> (If selected option of This equals "</w:t>
            </w:r>
            <w:r>
              <w:t>早晨</w:t>
            </w:r>
            <w:r>
              <w:t>"):</w:t>
            </w:r>
            <w:r>
              <w:br/>
              <w:t xml:space="preserve">    Set </w:t>
            </w:r>
            <w:r>
              <w:t>餐前时间段</w:t>
            </w:r>
            <w:r>
              <w:t xml:space="preserve"> to State1</w:t>
            </w:r>
            <w:r>
              <w:br/>
              <w:t xml:space="preserve">  Case 2</w:t>
            </w:r>
            <w:r>
              <w:br/>
              <w:t xml:space="preserve"> (Else If selected option of This equals "</w:t>
            </w:r>
            <w:r>
              <w:t>中午</w:t>
            </w:r>
            <w:r>
              <w:t>"):</w:t>
            </w:r>
            <w:r>
              <w:br/>
              <w:t xml:space="preserve">    Set </w:t>
            </w:r>
            <w:r>
              <w:t>餐前时间段</w:t>
            </w:r>
            <w:r>
              <w:t xml:space="preserve"> to State2</w:t>
            </w:r>
            <w:r>
              <w:br/>
              <w:t xml:space="preserve">  Case 3</w:t>
            </w:r>
            <w:r>
              <w:br/>
              <w:t xml:space="preserve"> (Else If selected option of This equals "</w:t>
            </w:r>
            <w:r>
              <w:t>晚上</w:t>
            </w:r>
            <w:r>
              <w:t>"):</w:t>
            </w:r>
            <w:r>
              <w:br/>
              <w:t xml:space="preserve">    Set </w:t>
            </w:r>
            <w:r>
              <w:t>餐前时间段</w:t>
            </w:r>
            <w:r>
              <w:t xml:space="preserve"> to State3</w:t>
            </w:r>
          </w:p>
        </w:tc>
        <w:tc>
          <w:tcPr>
            <w:tcW w:w="0" w:type="auto"/>
          </w:tcPr>
          <w:p w:rsidR="00B232FA" w:rsidRDefault="0060567B">
            <w:pPr>
              <w:pStyle w:val="AxureTableNormalText"/>
            </w:pPr>
            <w:r>
              <w:t>根据系统时间来判断</w:t>
            </w:r>
          </w:p>
        </w:tc>
      </w:tr>
    </w:tbl>
    <w:p w:rsidR="00B232FA" w:rsidRDefault="0060567B">
      <w:pPr>
        <w:pStyle w:val="AxureHeading3"/>
        <w:keepNext/>
      </w:pPr>
      <w:r>
        <w:lastRenderedPageBreak/>
        <w:t>餐前时间段</w:t>
      </w:r>
    </w:p>
    <w:p w:rsidR="00B232FA" w:rsidRDefault="0060567B">
      <w:pPr>
        <w:pStyle w:val="AxureHeading4"/>
        <w:keepNext/>
      </w:pPr>
      <w:r>
        <w:t>State1</w:t>
      </w:r>
    </w:p>
    <w:p w:rsidR="00B232FA" w:rsidRDefault="0060567B">
      <w:pPr>
        <w:pStyle w:val="AxureHeading4"/>
        <w:keepNext/>
      </w:pPr>
      <w:r>
        <w:t>Use</w:t>
      </w:r>
      <w:r>
        <w:t>r Interface</w:t>
      </w:r>
    </w:p>
    <w:p w:rsidR="00B232FA" w:rsidRDefault="0060567B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952500" cy="285750"/>
            <wp:effectExtent l="0" t="0" r="0" b="0"/>
            <wp:docPr id="15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A" w:rsidRDefault="0060567B">
      <w:pPr>
        <w:pStyle w:val="AxureHeading4"/>
        <w:keepNext/>
      </w:pPr>
      <w:r>
        <w:t>State2</w:t>
      </w:r>
    </w:p>
    <w:p w:rsidR="00B232FA" w:rsidRDefault="0060567B">
      <w:pPr>
        <w:pStyle w:val="AxureHeading4"/>
        <w:keepNext/>
      </w:pPr>
      <w:r>
        <w:t>User Interface</w:t>
      </w:r>
    </w:p>
    <w:p w:rsidR="00B232FA" w:rsidRDefault="0060567B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952500" cy="285750"/>
            <wp:effectExtent l="0" t="0" r="0" b="0"/>
            <wp:docPr id="16" name="AX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A" w:rsidRDefault="0060567B">
      <w:pPr>
        <w:pStyle w:val="AxureHeading4"/>
        <w:keepNext/>
      </w:pPr>
      <w:r>
        <w:t>State3</w:t>
      </w:r>
    </w:p>
    <w:p w:rsidR="00B232FA" w:rsidRDefault="0060567B">
      <w:pPr>
        <w:pStyle w:val="AxureHeading4"/>
        <w:keepNext/>
      </w:pPr>
      <w:r>
        <w:t>User Interface</w:t>
      </w:r>
    </w:p>
    <w:p w:rsidR="00B232FA" w:rsidRDefault="0060567B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952500" cy="285750"/>
            <wp:effectExtent l="0" t="0" r="0" b="0"/>
            <wp:docPr id="17" name="AXU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A" w:rsidRDefault="0060567B">
      <w:pPr>
        <w:pStyle w:val="AxureHeading2"/>
        <w:keepNext/>
      </w:pPr>
      <w:r>
        <w:br w:type="page"/>
      </w:r>
      <w:r>
        <w:lastRenderedPageBreak/>
        <w:t>补录</w:t>
      </w:r>
    </w:p>
    <w:p w:rsidR="00B232FA" w:rsidRDefault="0060567B">
      <w:pPr>
        <w:pStyle w:val="AxureHeading3"/>
        <w:keepNext/>
      </w:pPr>
      <w:r>
        <w:t>User Interface</w:t>
      </w:r>
    </w:p>
    <w:p w:rsidR="00B232FA" w:rsidRDefault="0060567B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4152900"/>
            <wp:effectExtent l="0" t="0" r="0" b="0"/>
            <wp:docPr id="18" name="AXU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A" w:rsidRDefault="0060567B">
      <w:pPr>
        <w:pStyle w:val="AxureHeading2"/>
        <w:keepNext/>
      </w:pPr>
      <w:r>
        <w:br w:type="page"/>
      </w:r>
      <w:r>
        <w:lastRenderedPageBreak/>
        <w:t>具体日期血糖</w:t>
      </w:r>
    </w:p>
    <w:p w:rsidR="00B232FA" w:rsidRDefault="0060567B">
      <w:pPr>
        <w:pStyle w:val="AxureHeading3"/>
        <w:keepNext/>
      </w:pPr>
      <w:r>
        <w:t>User Interface</w:t>
      </w:r>
    </w:p>
    <w:p w:rsidR="00B232FA" w:rsidRDefault="0060567B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3524250" cy="2952750"/>
            <wp:effectExtent l="0" t="0" r="0" b="0"/>
            <wp:docPr id="19" name="AXU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A" w:rsidRDefault="0060567B">
      <w:pPr>
        <w:pStyle w:val="AxureHeading2"/>
        <w:keepNext/>
      </w:pPr>
      <w:r>
        <w:br w:type="page"/>
      </w:r>
      <w:r>
        <w:lastRenderedPageBreak/>
        <w:t>Page 3</w:t>
      </w:r>
    </w:p>
    <w:p w:rsidR="00B232FA" w:rsidRDefault="00B232FA">
      <w:pPr>
        <w:sectPr w:rsidR="00B232FA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60567B" w:rsidRDefault="0060567B"/>
    <w:sectPr w:rsidR="0060567B" w:rsidSect="004F3FB3">
      <w:headerReference w:type="default" r:id="rId30"/>
      <w:footerReference w:type="default" r:id="rId31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67B" w:rsidRDefault="0060567B" w:rsidP="00093BE1">
      <w:pPr>
        <w:spacing w:before="0" w:after="0"/>
      </w:pPr>
      <w:r>
        <w:separator/>
      </w:r>
    </w:p>
  </w:endnote>
  <w:endnote w:type="continuationSeparator" w:id="0">
    <w:p w:rsidR="0060567B" w:rsidRDefault="0060567B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B232FA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B232FA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3B01E8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B232FA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B232FA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B232FA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B232FA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67B" w:rsidRDefault="0060567B" w:rsidP="00093BE1">
      <w:pPr>
        <w:spacing w:before="0" w:after="0"/>
      </w:pPr>
      <w:r>
        <w:separator/>
      </w:r>
    </w:p>
  </w:footnote>
  <w:footnote w:type="continuationSeparator" w:id="0">
    <w:p w:rsidR="0060567B" w:rsidRDefault="0060567B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p w:rsidR="00557485" w:rsidRPr="003E5A01" w:rsidRDefault="004E4B27" w:rsidP="00557485">
          <w:pPr>
            <w:pStyle w:val="a7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404040" w:themeColor="text1" w:themeTint="BF"/>
            </w:rPr>
            <w:t>The Documentation</w:t>
          </w:r>
          <w:r w:rsidR="00B232FA">
            <w:rPr>
              <w:rFonts w:asciiTheme="majorHAnsi" w:hAnsiTheme="majorHAnsi"/>
            </w:rPr>
          </w:r>
        </w:p>
      </w:tc>
    </w:tr>
  </w:tbl>
  <w:p w:rsidR="00557485" w:rsidRDefault="00557485" w:rsidP="00775200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7485" w:rsidRPr="003E5A01" w:rsidRDefault="004E4B27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BE20C2C"/>
    <w:multiLevelType w:val="multilevel"/>
    <w:tmpl w:val="0A42EB5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88F62D6"/>
    <w:multiLevelType w:val="multilevel"/>
    <w:tmpl w:val="F33A868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1"/>
  </w:num>
  <w:num w:numId="5">
    <w:abstractNumId w:val="2"/>
  </w:num>
  <w:num w:numId="6">
    <w:abstractNumId w:val="5"/>
  </w:num>
  <w:num w:numId="7">
    <w:abstractNumId w:val="9"/>
  </w:num>
  <w:num w:numId="8">
    <w:abstractNumId w:val="1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B01E8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0567B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232FA"/>
    <w:rsid w:val="00B44158"/>
    <w:rsid w:val="00B77DA9"/>
    <w:rsid w:val="00BB4EDF"/>
    <w:rsid w:val="00BB5A33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0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9D3071"/>
    <w:rsid w:val="003F6095"/>
    <w:rsid w:val="004C4F25"/>
    <w:rsid w:val="006B709E"/>
    <w:rsid w:val="009D3071"/>
    <w:rsid w:val="00DB64A7"/>
    <w:rsid w:val="00EF7266"/>
    <w:rsid w:val="00F3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E557E8-CE99-41BC-A64D-5BCDFF80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14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Steven Cindy</cp:lastModifiedBy>
  <cp:revision>2</cp:revision>
  <cp:lastPrinted>2010-09-03T00:33:00Z</cp:lastPrinted>
  <dcterms:created xsi:type="dcterms:W3CDTF">2015-11-22T08:26:00Z</dcterms:created>
  <dcterms:modified xsi:type="dcterms:W3CDTF">2015-11-22T08:26:00Z</dcterms:modified>
</cp:coreProperties>
</file>